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0645A2B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8A03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54D4531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405F61C" wp14:editId="53BF8EE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24132CA8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5058" w14:textId="77777777" w:rsidR="00FB57C1" w:rsidRDefault="00FB57C1" w:rsidP="00FB57C1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087CB52F" w14:textId="77777777" w:rsidR="00235C36" w:rsidRPr="00876A58" w:rsidRDefault="00261D9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F725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65091ADE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FED4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D0BDAA" w14:textId="2EE8B46E" w:rsidR="000732DF" w:rsidRPr="0036420F" w:rsidRDefault="004F57A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F57AF">
              <w:rPr>
                <w:rFonts w:ascii="Arial" w:hAnsi="Arial" w:cs="Arial"/>
                <w:b/>
                <w:sz w:val="20"/>
              </w:rPr>
              <w:t>O222-ISYS6169-LL05-00</w:t>
            </w:r>
          </w:p>
        </w:tc>
      </w:tr>
      <w:tr w:rsidR="00E0375C" w:rsidRPr="00876A58" w14:paraId="5581AE6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589715" w14:textId="5C47F82E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4F57AF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4F57AF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A8D1B4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01</w:t>
            </w:r>
          </w:p>
        </w:tc>
      </w:tr>
    </w:tbl>
    <w:p w14:paraId="6B0C47E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12E9838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03928493" w14:textId="77777777" w:rsidR="005A56D7" w:rsidRPr="000C3329" w:rsidRDefault="005A56D7" w:rsidP="005A56D7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6F4A1EB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11F475C9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6A576972" w14:textId="77777777" w:rsidR="005A56D7" w:rsidRPr="00C424D7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36753AEB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4A62108D" w14:textId="77777777" w:rsidR="005A56D7" w:rsidRPr="00C424D7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2F21E07E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1AE117F" w14:textId="77777777" w:rsidR="005A56D7" w:rsidRPr="00BD0E8D" w:rsidRDefault="005A56D7" w:rsidP="005A56D7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4DE2192A" w14:textId="77777777" w:rsidR="005A56D7" w:rsidRPr="000C3329" w:rsidRDefault="005A56D7" w:rsidP="005A56D7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5EC4CE7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54F224C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7E37222" w14:textId="77777777" w:rsidR="005A56D7" w:rsidRPr="00BD0E8D" w:rsidRDefault="005A56D7" w:rsidP="005A56D7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B9E68DA" w14:textId="77777777" w:rsidR="005A56D7" w:rsidRPr="000C3329" w:rsidRDefault="005A56D7" w:rsidP="005A56D7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7295F9F" w14:textId="77777777" w:rsidR="005A56D7" w:rsidRPr="00BD0E8D" w:rsidRDefault="005A56D7" w:rsidP="005A56D7">
      <w:pPr>
        <w:ind w:left="540"/>
        <w:jc w:val="both"/>
        <w:rPr>
          <w:rStyle w:val="longtext"/>
          <w:sz w:val="18"/>
          <w:szCs w:val="18"/>
        </w:rPr>
      </w:pPr>
    </w:p>
    <w:p w14:paraId="594603F1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E1222B1" w14:textId="77777777" w:rsidR="005A56D7" w:rsidRPr="00E30D48" w:rsidRDefault="005A56D7" w:rsidP="005A56D7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8C9E0F4" w14:textId="77777777" w:rsidR="005A56D7" w:rsidRPr="00BD0E8D" w:rsidRDefault="005A56D7" w:rsidP="005A56D7">
      <w:pPr>
        <w:ind w:left="360" w:hanging="360"/>
      </w:pPr>
    </w:p>
    <w:p w14:paraId="03C7C5D7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21FD6A60" w14:textId="77777777" w:rsidR="005A56D7" w:rsidRPr="00E30D48" w:rsidRDefault="005A56D7" w:rsidP="005A56D7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11E6B13B" w14:textId="77777777" w:rsidR="005A56D7" w:rsidRPr="00BD0E8D" w:rsidRDefault="005A56D7" w:rsidP="005A56D7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5A29DB6E" w14:textId="77777777" w:rsidR="005A56D7" w:rsidRPr="00BD0E8D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12D3F13E" w14:textId="77777777" w:rsidR="005A56D7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67DA88AD" w14:textId="77777777" w:rsidR="005A56D7" w:rsidRPr="00B57FC4" w:rsidRDefault="005A56D7" w:rsidP="005A56D7">
      <w:pPr>
        <w:ind w:left="360"/>
        <w:jc w:val="both"/>
        <w:rPr>
          <w:rStyle w:val="longtext"/>
          <w:i/>
          <w:sz w:val="18"/>
          <w:szCs w:val="18"/>
        </w:rPr>
      </w:pPr>
    </w:p>
    <w:p w14:paraId="45BA34AE" w14:textId="77777777" w:rsidR="005A56D7" w:rsidRPr="00BE3C7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383DD44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44CC3C50" w14:textId="77777777" w:rsidR="005A56D7" w:rsidRPr="00BE3C75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56D7" w:rsidRPr="002B1798" w14:paraId="2FFF86A6" w14:textId="77777777" w:rsidTr="001E47A5">
        <w:tc>
          <w:tcPr>
            <w:tcW w:w="1800" w:type="dxa"/>
            <w:shd w:val="clear" w:color="auto" w:fill="D9D9D9" w:themeFill="background1" w:themeFillShade="D9"/>
          </w:tcPr>
          <w:p w14:paraId="6A32B542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366089E8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975675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38DCA3CA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845BB2" w14:textId="77777777" w:rsidR="005A56D7" w:rsidRPr="002B1798" w:rsidRDefault="005A56D7" w:rsidP="001E47A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7BE70F1" w14:textId="77777777" w:rsidR="005A56D7" w:rsidRPr="002B1798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A56D7" w14:paraId="5A558F16" w14:textId="77777777" w:rsidTr="001E47A5">
        <w:trPr>
          <w:trHeight w:val="422"/>
        </w:trPr>
        <w:tc>
          <w:tcPr>
            <w:tcW w:w="1800" w:type="dxa"/>
            <w:vAlign w:val="center"/>
          </w:tcPr>
          <w:p w14:paraId="78DD5183" w14:textId="77777777" w:rsidR="005A56D7" w:rsidRPr="00290165" w:rsidRDefault="005A56D7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P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5D8D0C2B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0718B7F3" w14:textId="77777777" w:rsidR="005A56D7" w:rsidRPr="00290165" w:rsidRDefault="00336999" w:rsidP="001E47A5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4</w:t>
            </w:r>
            <w:r w:rsidR="005A56D7">
              <w:rPr>
                <w:bCs/>
              </w:rPr>
              <w:t>0%</w:t>
            </w:r>
          </w:p>
        </w:tc>
      </w:tr>
    </w:tbl>
    <w:p w14:paraId="1F5F2678" w14:textId="77777777" w:rsidR="005A56D7" w:rsidRDefault="005A56D7" w:rsidP="005A56D7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20539D84" w14:textId="77777777" w:rsidR="005A56D7" w:rsidRPr="00571235" w:rsidRDefault="005A56D7" w:rsidP="005A56D7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42CE9537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0A3F24AB" w14:textId="77777777" w:rsidR="005A56D7" w:rsidRPr="006E5FEB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56D7" w14:paraId="23B32129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6E64C0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D1BEF2B" w14:textId="77777777" w:rsidR="005A56D7" w:rsidRPr="00290165" w:rsidRDefault="005A56D7" w:rsidP="001E47A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A56D7" w14:paraId="5F2FF051" w14:textId="77777777" w:rsidTr="001E47A5">
        <w:trPr>
          <w:trHeight w:val="773"/>
        </w:trPr>
        <w:tc>
          <w:tcPr>
            <w:tcW w:w="4410" w:type="dxa"/>
            <w:vAlign w:val="center"/>
          </w:tcPr>
          <w:p w14:paraId="2A0BE1E3" w14:textId="2CF01A89" w:rsidR="005A56D7" w:rsidRPr="009F1152" w:rsidRDefault="005A56D7" w:rsidP="005A56D7">
            <w:pPr>
              <w:rPr>
                <w:bCs/>
              </w:rPr>
            </w:pPr>
            <w:r w:rsidRPr="009F1152">
              <w:rPr>
                <w:bCs/>
              </w:rPr>
              <w:t>Micr</w:t>
            </w:r>
            <w:r>
              <w:rPr>
                <w:bCs/>
              </w:rPr>
              <w:t>osoft SQL Server 201</w:t>
            </w:r>
            <w:r w:rsidR="00D32896">
              <w:rPr>
                <w:bCs/>
              </w:rPr>
              <w:t>9</w:t>
            </w:r>
          </w:p>
          <w:p w14:paraId="24E57997" w14:textId="77777777" w:rsidR="005A56D7" w:rsidRPr="009F1152" w:rsidRDefault="005A56D7" w:rsidP="005A56D7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en-US"/>
              </w:rPr>
            </w:pPr>
            <w:r w:rsidRPr="009F1152">
              <w:rPr>
                <w:sz w:val="24"/>
                <w:szCs w:val="24"/>
                <w:lang w:val="id-ID"/>
              </w:rPr>
              <w:t>Microsoft Word 2010</w:t>
            </w:r>
          </w:p>
          <w:p w14:paraId="12764B35" w14:textId="7F191BC6" w:rsidR="005A56D7" w:rsidRPr="00D32896" w:rsidRDefault="00D32896" w:rsidP="005A56D7">
            <w:pPr>
              <w:rPr>
                <w:bCs/>
                <w:highlight w:val="yellow"/>
              </w:rPr>
            </w:pPr>
            <w:r>
              <w:t>Visual Paradigm 16.1</w:t>
            </w:r>
          </w:p>
        </w:tc>
      </w:tr>
    </w:tbl>
    <w:p w14:paraId="4D2338E1" w14:textId="77777777" w:rsidR="005A56D7" w:rsidRDefault="005A56D7" w:rsidP="005A56D7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5B49E754" w14:textId="77777777" w:rsidR="005A56D7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3D3C6851" w14:textId="77777777" w:rsidR="005A56D7" w:rsidRPr="00166B89" w:rsidRDefault="005A56D7" w:rsidP="005A56D7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5A56D7" w14:paraId="014B7304" w14:textId="77777777" w:rsidTr="001E47A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17ACD5B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6F250568" w14:textId="77777777" w:rsidR="005A56D7" w:rsidRPr="007E1E52" w:rsidRDefault="005A56D7" w:rsidP="001E47A5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A4D4F74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2EE0BE8" w14:textId="77777777" w:rsidR="005A56D7" w:rsidRPr="007E1E52" w:rsidRDefault="005A56D7" w:rsidP="001E47A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5A56D7" w14:paraId="29DEB214" w14:textId="77777777" w:rsidTr="001E47A5">
        <w:trPr>
          <w:trHeight w:val="620"/>
        </w:trPr>
        <w:tc>
          <w:tcPr>
            <w:tcW w:w="4410" w:type="dxa"/>
            <w:vAlign w:val="center"/>
          </w:tcPr>
          <w:p w14:paraId="4688089E" w14:textId="77777777" w:rsidR="005A56D7" w:rsidRPr="007E1E52" w:rsidRDefault="005A56D7" w:rsidP="005A56D7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14:paraId="6BBF6DA8" w14:textId="32AF9800" w:rsidR="005A56D7" w:rsidRPr="007E1E52" w:rsidRDefault="005A56D7" w:rsidP="001E47A5">
            <w:pPr>
              <w:rPr>
                <w:bCs/>
              </w:rPr>
            </w:pPr>
            <w:r>
              <w:t>V</w:t>
            </w:r>
            <w:r w:rsidR="00E31AC9">
              <w:t>PP</w:t>
            </w:r>
            <w:r>
              <w:t>, PNG, SQL</w:t>
            </w:r>
          </w:p>
        </w:tc>
      </w:tr>
    </w:tbl>
    <w:p w14:paraId="5F628068" w14:textId="77777777" w:rsidR="005A56D7" w:rsidRPr="00B5625A" w:rsidRDefault="005A56D7" w:rsidP="005A56D7">
      <w:pPr>
        <w:ind w:firstLine="360"/>
        <w:rPr>
          <w:lang w:val="id-ID"/>
        </w:rPr>
      </w:pPr>
    </w:p>
    <w:p w14:paraId="60E4F922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4B36880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060C9B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CC2EB75" w14:textId="77777777" w:rsidR="00643F75" w:rsidRDefault="00643F75" w:rsidP="00643F75">
      <w:pPr>
        <w:rPr>
          <w:lang w:val="id-ID"/>
        </w:rPr>
      </w:pPr>
    </w:p>
    <w:p w14:paraId="4CCFC05E" w14:textId="423780DC" w:rsidR="000C545D" w:rsidRDefault="00807931" w:rsidP="000C545D">
      <w:pPr>
        <w:spacing w:line="360" w:lineRule="auto"/>
        <w:jc w:val="center"/>
        <w:rPr>
          <w:b/>
        </w:rPr>
      </w:pPr>
      <w:r>
        <w:rPr>
          <w:b/>
        </w:rPr>
        <w:t>HaLLo Pharmacy</w:t>
      </w:r>
    </w:p>
    <w:p w14:paraId="65C5F263" w14:textId="7745CB6A" w:rsidR="000C545D" w:rsidRDefault="000C545D" w:rsidP="000C545D">
      <w:pPr>
        <w:spacing w:line="360" w:lineRule="auto"/>
        <w:jc w:val="both"/>
      </w:pPr>
    </w:p>
    <w:p w14:paraId="624ECA4C" w14:textId="7877F829" w:rsidR="00AD3C35" w:rsidRPr="00AD3C35" w:rsidRDefault="00AD3C35" w:rsidP="000C545D">
      <w:pPr>
        <w:spacing w:line="360" w:lineRule="auto"/>
        <w:jc w:val="both"/>
      </w:pPr>
      <w:r>
        <w:tab/>
      </w:r>
      <w:r>
        <w:rPr>
          <w:b/>
          <w:bCs/>
        </w:rPr>
        <w:t>HaLLo Pharmacy</w:t>
      </w:r>
      <w:r>
        <w:t xml:space="preserve"> is a famous pharmacy located in Jakarta. </w:t>
      </w:r>
      <w:r w:rsidRPr="00AD3C35">
        <w:rPr>
          <w:b/>
          <w:bCs/>
        </w:rPr>
        <w:t>HaLLo Pharmacy</w:t>
      </w:r>
      <w:r>
        <w:t xml:space="preserve"> manage transactions like </w:t>
      </w:r>
      <w:r w:rsidRPr="00AD3C35">
        <w:rPr>
          <w:b/>
          <w:bCs/>
        </w:rPr>
        <w:t>selling a medicine to customer</w:t>
      </w:r>
      <w:r>
        <w:t xml:space="preserve"> and </w:t>
      </w:r>
      <w:r w:rsidRPr="00AD3C35">
        <w:rPr>
          <w:b/>
          <w:bCs/>
        </w:rPr>
        <w:t>purchasing medicines from vendor.</w:t>
      </w:r>
      <w:r>
        <w:t xml:space="preserve"> </w:t>
      </w:r>
    </w:p>
    <w:p w14:paraId="75F0AFAE" w14:textId="77777777" w:rsidR="000C545D" w:rsidRDefault="000C545D" w:rsidP="000C545D">
      <w:pPr>
        <w:spacing w:line="360" w:lineRule="auto"/>
        <w:jc w:val="both"/>
      </w:pPr>
    </w:p>
    <w:p w14:paraId="2D909FBF" w14:textId="17AF8102" w:rsidR="000C545D" w:rsidRDefault="000C545D" w:rsidP="000C545D">
      <w:pPr>
        <w:spacing w:line="360" w:lineRule="auto"/>
        <w:jc w:val="both"/>
      </w:pPr>
      <w:r>
        <w:tab/>
      </w:r>
      <w:r w:rsidR="00955F52">
        <w:t xml:space="preserve">In </w:t>
      </w:r>
      <w:r w:rsidR="00955F52" w:rsidRPr="00955F52">
        <w:rPr>
          <w:b/>
          <w:bCs/>
        </w:rPr>
        <w:t>HaLLo Pharmacy</w:t>
      </w:r>
      <w:r w:rsidR="00955F52">
        <w:rPr>
          <w:b/>
          <w:bCs/>
        </w:rPr>
        <w:t xml:space="preserve">, </w:t>
      </w:r>
      <w:r w:rsidR="00955F52">
        <w:t>e</w:t>
      </w:r>
      <w:r>
        <w:t xml:space="preserve">very </w:t>
      </w:r>
      <w:r w:rsidR="00955F52">
        <w:t>employee</w:t>
      </w:r>
      <w:r>
        <w:t xml:space="preserve"> 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955F52">
        <w:rPr>
          <w:b/>
        </w:rPr>
        <w:t>medicine</w:t>
      </w:r>
      <w:r w:rsidRPr="003D0FEF">
        <w:rPr>
          <w:rFonts w:hint="eastAsia"/>
          <w:b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b/>
        </w:rPr>
        <w:t xml:space="preserve">purchase </w:t>
      </w:r>
      <w:r w:rsidR="00955F52">
        <w:rPr>
          <w:b/>
        </w:rPr>
        <w:t>medicines</w:t>
      </w:r>
      <w:r>
        <w:rPr>
          <w:rFonts w:hint="eastAsia"/>
          <w:b/>
        </w:rPr>
        <w:t xml:space="preserve"> </w:t>
      </w:r>
      <w:r>
        <w:rPr>
          <w:b/>
        </w:rPr>
        <w:t>from</w:t>
      </w:r>
      <w:r>
        <w:rPr>
          <w:rFonts w:hint="eastAsia"/>
          <w:b/>
        </w:rPr>
        <w:t xml:space="preserve"> </w:t>
      </w:r>
      <w:r w:rsidR="00955F52">
        <w:rPr>
          <w:b/>
        </w:rPr>
        <w:t>vendor</w:t>
      </w:r>
      <w:r>
        <w:t xml:space="preserve">. Every </w:t>
      </w:r>
      <w:r w:rsidR="00955F52">
        <w:t>employee</w:t>
      </w:r>
      <w:r>
        <w:t xml:space="preserve"> must be following the procedures to become a </w:t>
      </w:r>
      <w:r w:rsidR="00955F52">
        <w:t>employee</w:t>
      </w:r>
      <w:r>
        <w:t>, which are:</w:t>
      </w:r>
    </w:p>
    <w:p w14:paraId="204D2DD7" w14:textId="189F741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955F52">
        <w:t xml:space="preserve">employee </w:t>
      </w:r>
      <w:r>
        <w:t>hired must have a personal information like name, email, phone number, address, date of birth,</w:t>
      </w:r>
      <w:r w:rsidR="00955F52">
        <w:t xml:space="preserve"> gender,</w:t>
      </w:r>
      <w:r>
        <w:t xml:space="preserve"> and salary. Every </w:t>
      </w:r>
      <w:r w:rsidR="00955F52">
        <w:t xml:space="preserve">employee </w:t>
      </w:r>
      <w:r>
        <w:t>has an identification number with the following format:</w:t>
      </w:r>
    </w:p>
    <w:p w14:paraId="314E91CE" w14:textId="5B8D30A6" w:rsidR="000C545D" w:rsidRDefault="000C545D" w:rsidP="00A41CFF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6D90721" wp14:editId="7EF3826F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25D2" w14:textId="655748DE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55F52">
                              <w:t>EM</w:t>
                            </w:r>
                            <w:r>
                              <w:t>XXX”</w:t>
                            </w:r>
                          </w:p>
                          <w:p w14:paraId="4B5CCE71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D907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0E925D2" w14:textId="655748DE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955F52">
                        <w:t>EM</w:t>
                      </w:r>
                      <w:r>
                        <w:t>XXX”</w:t>
                      </w:r>
                    </w:p>
                    <w:p w14:paraId="4B5CCE71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C4934" w14:textId="266B7E33" w:rsidR="000C545D" w:rsidRDefault="00A41CFF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Employee</w:t>
      </w:r>
      <w:r w:rsidR="000C545D">
        <w:t xml:space="preserve"> can purchase </w:t>
      </w:r>
      <w:r>
        <w:t>medicines</w:t>
      </w:r>
      <w:r w:rsidR="000C545D">
        <w:t xml:space="preserve"> </w:t>
      </w:r>
      <w:r>
        <w:t>from</w:t>
      </w:r>
      <w:r w:rsidR="000C545D">
        <w:t xml:space="preserve"> a </w:t>
      </w:r>
      <w:r>
        <w:t>vendor</w:t>
      </w:r>
      <w:r w:rsidR="000C545D">
        <w:t>.</w:t>
      </w:r>
    </w:p>
    <w:p w14:paraId="59D120A9" w14:textId="19A7B432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</w:t>
      </w:r>
      <w:r w:rsidR="005A76F8">
        <w:t>vendor must</w:t>
      </w:r>
      <w:r>
        <w:t xml:space="preserve"> have all the information about </w:t>
      </w:r>
      <w:r w:rsidR="005A76F8">
        <w:t>employee</w:t>
      </w:r>
      <w:r>
        <w:t xml:space="preserve">, </w:t>
      </w:r>
      <w:r w:rsidR="005A76F8">
        <w:t>vendor</w:t>
      </w:r>
      <w:r>
        <w:t xml:space="preserve">, transaction date, </w:t>
      </w:r>
      <w:r w:rsidR="005A76F8">
        <w:t>medicines</w:t>
      </w:r>
      <w:r>
        <w:t xml:space="preserve"> purchased, and the quantity of each </w:t>
      </w:r>
      <w:r w:rsidR="005A76F8">
        <w:t>medicine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46DEEC41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B472D83" wp14:editId="54A9D8A0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84D6D" w14:textId="0A10C068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5A76F8">
                              <w:t>C</w:t>
                            </w:r>
                            <w:r>
                              <w:t>XXX”</w:t>
                            </w:r>
                          </w:p>
                          <w:p w14:paraId="2BCF3DDE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72D83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77484D6D" w14:textId="0A10C068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5A76F8">
                        <w:t>C</w:t>
                      </w:r>
                      <w:r>
                        <w:t>XXX”</w:t>
                      </w:r>
                    </w:p>
                    <w:p w14:paraId="2BCF3DDE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1A52ED" w14:textId="42957A7E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5A76F8">
        <w:t>medicine</w:t>
      </w:r>
      <w:r>
        <w:t xml:space="preserve"> purchased from </w:t>
      </w:r>
      <w:r w:rsidR="005A76F8">
        <w:t>vendor</w:t>
      </w:r>
      <w:r>
        <w:t xml:space="preserve"> </w:t>
      </w:r>
      <w:r w:rsidR="005A76F8">
        <w:t xml:space="preserve">must </w:t>
      </w:r>
      <w:r>
        <w:t xml:space="preserve">have </w:t>
      </w:r>
      <w:r w:rsidR="005A76F8">
        <w:t>some information about the medicine which are name, price, description, and stock</w:t>
      </w:r>
      <w:r w:rsidRPr="0075473E">
        <w:t>.</w:t>
      </w:r>
      <w:r>
        <w:rPr>
          <w:rFonts w:hint="eastAsia"/>
        </w:rPr>
        <w:t xml:space="preserve"> Every </w:t>
      </w:r>
      <w:r w:rsidR="005A76F8">
        <w:rPr>
          <w:b/>
        </w:rPr>
        <w:t>medicine</w:t>
      </w:r>
      <w:r>
        <w:rPr>
          <w:rFonts w:hint="eastAsia"/>
        </w:rPr>
        <w:t xml:space="preserve"> has an identification number with the following format:</w:t>
      </w:r>
    </w:p>
    <w:p w14:paraId="19EC3BB8" w14:textId="7476BB9D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2E84A65" wp14:editId="747AB71E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3296A" w14:textId="77B63CFE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5821E0">
                              <w:t>MD</w:t>
                            </w:r>
                            <w:r>
                              <w:t>XXX”</w:t>
                            </w:r>
                          </w:p>
                          <w:p w14:paraId="3AA889A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E84A65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fkkD9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3A93296A" w14:textId="77B63CFE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5821E0">
                        <w:t>MD</w:t>
                      </w:r>
                      <w:r>
                        <w:t>XXX”</w:t>
                      </w:r>
                    </w:p>
                    <w:p w14:paraId="3AA889A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4F0BF5" w14:textId="7B3B61EE" w:rsidR="005821E0" w:rsidRDefault="005821E0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Every medicine has its own category</w:t>
      </w:r>
      <w:r w:rsidR="00B86570">
        <w:t xml:space="preserve"> data</w:t>
      </w:r>
      <w:r>
        <w:t>, and the category</w:t>
      </w:r>
      <w:r w:rsidR="00B86570">
        <w:t xml:space="preserve"> data</w:t>
      </w:r>
      <w:r>
        <w:t xml:space="preserve"> has </w:t>
      </w:r>
      <w:r w:rsidR="00E62CF1">
        <w:t>name and</w:t>
      </w:r>
      <w:r>
        <w:t xml:space="preserve"> identification id with the following format: </w:t>
      </w:r>
    </w:p>
    <w:p w14:paraId="16776BF0" w14:textId="0B5EB06E" w:rsidR="005821E0" w:rsidRDefault="005821E0" w:rsidP="005821E0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AA31C70" wp14:editId="6E86E288">
                <wp:extent cx="2360930" cy="1404620"/>
                <wp:effectExtent l="6985" t="5080" r="6985" b="1016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F672C" w14:textId="0CC13ECA" w:rsidR="005821E0" w:rsidRDefault="005821E0" w:rsidP="005821E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54587">
                              <w:t>CT</w:t>
                            </w:r>
                            <w:r>
                              <w:t>XXX”</w:t>
                            </w:r>
                          </w:p>
                          <w:p w14:paraId="5AB5CBF7" w14:textId="77777777" w:rsidR="005821E0" w:rsidRDefault="005821E0" w:rsidP="005821E0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A31C70" id="Text Box 13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Gj1l1gsAgAAWQ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27CF672C" w14:textId="0CC13ECA" w:rsidR="005821E0" w:rsidRDefault="005821E0" w:rsidP="005821E0">
                      <w:pPr>
                        <w:jc w:val="center"/>
                      </w:pPr>
                      <w:r>
                        <w:t>“</w:t>
                      </w:r>
                      <w:r w:rsidR="00A54587">
                        <w:t>CT</w:t>
                      </w:r>
                      <w:r>
                        <w:t>XXX”</w:t>
                      </w:r>
                    </w:p>
                    <w:p w14:paraId="5AB5CBF7" w14:textId="77777777" w:rsidR="005821E0" w:rsidRDefault="005821E0" w:rsidP="005821E0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BD1CC" w14:textId="09571107" w:rsidR="000C545D" w:rsidRDefault="005821E0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>Employee</w:t>
      </w:r>
      <w:r w:rsidR="000C545D">
        <w:t xml:space="preserve"> can also </w:t>
      </w:r>
      <w:r w:rsidR="000C545D" w:rsidRPr="00AD26A8">
        <w:rPr>
          <w:b/>
          <w:bCs/>
        </w:rPr>
        <w:t>serve a customer</w:t>
      </w:r>
      <w:r w:rsidR="000C545D">
        <w:t xml:space="preserve"> who wants to buy a </w:t>
      </w:r>
      <w:r>
        <w:t>medicine</w:t>
      </w:r>
      <w:r w:rsidR="000C545D">
        <w:t>.</w:t>
      </w:r>
    </w:p>
    <w:p w14:paraId="3E6C2B51" w14:textId="074A1D71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lastRenderedPageBreak/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have all the information about </w:t>
      </w:r>
      <w:r w:rsidR="005821E0">
        <w:t>employee</w:t>
      </w:r>
      <w:r>
        <w:t xml:space="preserve">, customer, transaction date, </w:t>
      </w:r>
      <w:r w:rsidR="005821E0">
        <w:t>medicines</w:t>
      </w:r>
      <w:r>
        <w:t xml:space="preserve"> sold, and the quantity of each </w:t>
      </w:r>
      <w:r w:rsidR="005821E0">
        <w:t>medicine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56C6A2B5" w14:textId="77777777" w:rsidR="000C545D" w:rsidRPr="00721EA2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2CFDD1B" wp14:editId="1B621B2B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63B4D" w14:textId="415830C6" w:rsidR="000C545D" w:rsidRDefault="000C545D" w:rsidP="000C545D">
                            <w:pPr>
                              <w:jc w:val="center"/>
                            </w:pPr>
                            <w:r>
                              <w:t>“SLXXX”</w:t>
                            </w:r>
                          </w:p>
                          <w:p w14:paraId="4FADEA57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FDD1B" id="Text Box 7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b7LAIAAFcEAAAOAAAAZHJzL2Uyb0RvYy54bWysVNtu2zAMfR+wfxD0vjjJnC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OXzZvs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62D63B4D" w14:textId="415830C6" w:rsidR="000C545D" w:rsidRDefault="000C545D" w:rsidP="000C545D">
                      <w:pPr>
                        <w:jc w:val="center"/>
                      </w:pPr>
                      <w:r>
                        <w:t>“SLXXX”</w:t>
                      </w:r>
                    </w:p>
                    <w:p w14:paraId="4FADEA57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1D5CE341" w14:textId="4B79DE2A" w:rsidR="000C545D" w:rsidRPr="003D7185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5821E0">
        <w:t>medicine</w:t>
      </w:r>
      <w:r>
        <w:t xml:space="preserve"> sold by </w:t>
      </w:r>
      <w:r w:rsidR="005821E0">
        <w:rPr>
          <w:b/>
        </w:rPr>
        <w:t>HaLLo Pharmarcy</w:t>
      </w:r>
      <w:r>
        <w:t xml:space="preserve"> </w:t>
      </w:r>
      <w:r w:rsidR="005821E0">
        <w:t>must have some information about the medicine which are name, price, description, and stock</w:t>
      </w:r>
      <w:r>
        <w:t>.</w:t>
      </w:r>
      <w:r>
        <w:rPr>
          <w:rFonts w:hint="eastAsia"/>
        </w:rPr>
        <w:t xml:space="preserve"> Every </w:t>
      </w:r>
      <w:r w:rsidR="005821E0">
        <w:rPr>
          <w:b/>
        </w:rPr>
        <w:t>medicine</w:t>
      </w:r>
      <w:r>
        <w:rPr>
          <w:b/>
        </w:rPr>
        <w:t xml:space="preserve"> </w:t>
      </w:r>
      <w:r>
        <w:rPr>
          <w:rFonts w:hint="eastAsia"/>
        </w:rPr>
        <w:t>has an identification number with the following format:</w:t>
      </w:r>
    </w:p>
    <w:p w14:paraId="0F8704DD" w14:textId="77777777" w:rsidR="000C545D" w:rsidRPr="009A5D88" w:rsidRDefault="000C545D" w:rsidP="000C545D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DB9099B" wp14:editId="5EB22FA3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83DB" w14:textId="26CF64A8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="005821E0">
                              <w:t>D</w:t>
                            </w:r>
                            <w:r>
                              <w:t>XXX”</w:t>
                            </w:r>
                          </w:p>
                          <w:p w14:paraId="3E4F3955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9099B" id="Text Box 6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DBAWih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558083DB" w14:textId="26CF64A8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M</w:t>
                      </w:r>
                      <w:r w:rsidR="005821E0">
                        <w:t>D</w:t>
                      </w:r>
                      <w:r>
                        <w:t>XXX”</w:t>
                      </w:r>
                    </w:p>
                    <w:p w14:paraId="3E4F3955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D25A5E" w14:textId="77777777" w:rsidR="000C545D" w:rsidRPr="00E66353" w:rsidRDefault="000C545D" w:rsidP="000C545D">
      <w:pPr>
        <w:spacing w:line="360" w:lineRule="auto"/>
        <w:jc w:val="both"/>
      </w:pPr>
    </w:p>
    <w:p w14:paraId="25E197F3" w14:textId="372122F6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7C27BC">
        <w:t>medicine</w:t>
      </w:r>
      <w:r>
        <w:t xml:space="preserve"> at </w:t>
      </w:r>
      <w:r w:rsidR="005821E0">
        <w:rPr>
          <w:b/>
        </w:rPr>
        <w:t>HaLLo Pharmacy</w:t>
      </w:r>
      <w:r>
        <w:t xml:space="preserve"> 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5A8F09E9" w14:textId="0B0BC6A7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Every customer that wants to purchase a product must already completed personal information like name, phone number, address, gender, email,</w:t>
      </w:r>
      <w:r w:rsidR="005821E0">
        <w:t xml:space="preserve"> password,</w:t>
      </w:r>
      <w:r>
        <w:t xml:space="preserve"> and date of birth. Every customer has an identification number with the following format:</w:t>
      </w:r>
    </w:p>
    <w:p w14:paraId="3C7C182C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4DA601F" wp14:editId="78A67247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F031" w14:textId="5DD0AAC4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6C994F0F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A601F" id="Text Box 5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K0Xe08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2EE6F031" w14:textId="5DD0AAC4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6C994F0F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8125E" w14:textId="77777777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>more than one product</w:t>
      </w:r>
      <w:r>
        <w:t xml:space="preserve"> in every transaction.</w:t>
      </w:r>
    </w:p>
    <w:p w14:paraId="53A59DCD" w14:textId="77777777" w:rsidR="000C545D" w:rsidRDefault="000C545D" w:rsidP="000C545D">
      <w:pPr>
        <w:spacing w:line="360" w:lineRule="auto"/>
        <w:jc w:val="both"/>
      </w:pPr>
    </w:p>
    <w:p w14:paraId="13A3B2D8" w14:textId="578DEEA1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5821E0">
        <w:t>vendor</w:t>
      </w:r>
      <w:r>
        <w:t xml:space="preserve"> that wants to sell their </w:t>
      </w:r>
      <w:r w:rsidR="005821E0">
        <w:t>medicine</w:t>
      </w:r>
      <w:r>
        <w:t xml:space="preserve">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0A10B521" w14:textId="48B8DE68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="005821E0">
        <w:t>vendor</w:t>
      </w:r>
      <w:r>
        <w:t xml:space="preserve"> that wants to sell their ingredient must already completed personal information like name, phone, address, email</w:t>
      </w:r>
      <w:r w:rsidR="005821E0">
        <w:t>, and established year</w:t>
      </w:r>
      <w:r>
        <w:t xml:space="preserve">. Every </w:t>
      </w:r>
      <w:r w:rsidR="00B56780">
        <w:t>vendor</w:t>
      </w:r>
      <w:r>
        <w:t xml:space="preserve"> has an identification number with the following format:</w:t>
      </w:r>
    </w:p>
    <w:p w14:paraId="3E01705B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7B1916" wp14:editId="217E2E3F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9D14" w14:textId="36337810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B56780">
                              <w:t>VN</w:t>
                            </w:r>
                            <w:r>
                              <w:t>XXX”</w:t>
                            </w:r>
                          </w:p>
                          <w:p w14:paraId="7687BC43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B1916" id="Text Box 3" o:sp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X3nWj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12A59D14" w14:textId="36337810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B56780">
                        <w:t>VN</w:t>
                      </w:r>
                      <w:r>
                        <w:t>XXX”</w:t>
                      </w:r>
                    </w:p>
                    <w:p w14:paraId="7687BC43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4023D5" w14:textId="4DDA48AF" w:rsidR="000C545D" w:rsidRDefault="00380F3F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vendor</w:t>
      </w:r>
      <w:r w:rsidR="000C545D">
        <w:t xml:space="preserve"> can sell </w:t>
      </w:r>
      <w:r w:rsidR="000C545D" w:rsidRPr="00BD3207">
        <w:rPr>
          <w:b/>
        </w:rPr>
        <w:t xml:space="preserve">more than one </w:t>
      </w:r>
      <w:r>
        <w:rPr>
          <w:b/>
        </w:rPr>
        <w:t>medicine</w:t>
      </w:r>
      <w:r w:rsidR="000C545D">
        <w:t xml:space="preserve"> in every transaction.</w:t>
      </w:r>
    </w:p>
    <w:p w14:paraId="2FAB74E0" w14:textId="77777777" w:rsidR="000C545D" w:rsidRDefault="000C545D" w:rsidP="000C545D">
      <w:pPr>
        <w:spacing w:line="360" w:lineRule="auto"/>
        <w:jc w:val="both"/>
      </w:pPr>
    </w:p>
    <w:p w14:paraId="5FAF8EB0" w14:textId="77777777" w:rsidR="000C545D" w:rsidRDefault="000C545D" w:rsidP="000C545D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6D01E38E" w14:textId="587A87FC" w:rsidR="000C545D" w:rsidRPr="006C17DF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Vendor name must be more than 3 characters.</w:t>
      </w:r>
    </w:p>
    <w:p w14:paraId="7C83B4D2" w14:textId="0D548AB5" w:rsidR="000C545D" w:rsidRPr="006C17DF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email must ends with “@hallo.com” (without quote).</w:t>
      </w:r>
    </w:p>
    <w:p w14:paraId="263BC7EA" w14:textId="6CF3287A" w:rsidR="00BB21C3" w:rsidRPr="006C17DF" w:rsidRDefault="00BB21C3" w:rsidP="00BB21C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lastRenderedPageBreak/>
        <w:t>Employee email must ends with “@hallo.com” (without quote).</w:t>
      </w:r>
    </w:p>
    <w:p w14:paraId="4764B878" w14:textId="28D2AA83" w:rsidR="00BB21C3" w:rsidRPr="006C17DF" w:rsidRDefault="00BB21C3" w:rsidP="00BB21C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Vendor email must ends with “.com” (without quote).</w:t>
      </w:r>
    </w:p>
    <w:p w14:paraId="1035CE3C" w14:textId="4447D10E" w:rsidR="000C545D" w:rsidRPr="00531885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</w:t>
      </w:r>
      <w:r w:rsidR="000C545D">
        <w:t xml:space="preserve"> gender must be either “Male” or “Female” (without quote).</w:t>
      </w:r>
    </w:p>
    <w:p w14:paraId="3A0923F3" w14:textId="03D40269" w:rsidR="00BB21C3" w:rsidRPr="00531885" w:rsidRDefault="00BB21C3" w:rsidP="00BB21C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Employee gender must be either “Male” or “Female” (without quote).</w:t>
      </w:r>
    </w:p>
    <w:p w14:paraId="4E292A65" w14:textId="285F0242" w:rsidR="000C545D" w:rsidRPr="00BB21C3" w:rsidRDefault="00B872CE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Medicine</w:t>
      </w:r>
      <w:r w:rsidR="000C545D">
        <w:t xml:space="preserve"> price must be </w:t>
      </w:r>
      <w:r w:rsidR="00BB21C3">
        <w:t>between 5000 and 100000</w:t>
      </w:r>
      <w:r w:rsidR="000C545D">
        <w:t>.</w:t>
      </w:r>
    </w:p>
    <w:p w14:paraId="69A5DAF8" w14:textId="56ABC6B3" w:rsidR="00BB21C3" w:rsidRPr="006C17DF" w:rsidRDefault="00BB21C3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Category name must </w:t>
      </w:r>
      <w:r w:rsidRPr="00BB21C3">
        <w:rPr>
          <w:b/>
          <w:bCs/>
        </w:rPr>
        <w:t>not</w:t>
      </w:r>
      <w:r>
        <w:t xml:space="preserve"> be either “Amidopyrine”, “Phenacetin”, or “Methaqualone” (without quote).</w:t>
      </w:r>
    </w:p>
    <w:p w14:paraId="1C4C529D" w14:textId="77777777" w:rsidR="000C545D" w:rsidRDefault="000C545D" w:rsidP="000C545D">
      <w:pPr>
        <w:spacing w:line="360" w:lineRule="auto"/>
        <w:ind w:firstLine="720"/>
        <w:jc w:val="both"/>
      </w:pPr>
    </w:p>
    <w:p w14:paraId="370A166B" w14:textId="5AEE895E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r w:rsidR="00636A87">
        <w:rPr>
          <w:b/>
        </w:rPr>
        <w:t>HaLLo Pharmacy</w:t>
      </w:r>
      <w:r>
        <w:t xml:space="preserve"> 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>. You as</w:t>
      </w:r>
      <w:r w:rsidR="0038279F">
        <w:t xml:space="preserve"> a</w:t>
      </w:r>
      <w:r>
        <w:t xml:space="preserve"> </w:t>
      </w:r>
      <w:r w:rsidR="00636A87">
        <w:t xml:space="preserve">professional database administrator are asked by the owner of </w:t>
      </w:r>
      <w:r w:rsidR="00636A87" w:rsidRPr="00636A87">
        <w:rPr>
          <w:b/>
          <w:bCs/>
        </w:rPr>
        <w:t>HaLLo Pharmacy</w:t>
      </w:r>
      <w:r>
        <w:t xml:space="preserve"> 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190AE85B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5280AA99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2D1D8A9F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615BC3D6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15 data.</w:t>
      </w:r>
    </w:p>
    <w:p w14:paraId="1874CCED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4FB9DF63" w14:textId="6E2FB0F4" w:rsidR="00E82805" w:rsidRDefault="000C545D" w:rsidP="00E82805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754062A7" w14:textId="77777777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587EA9">
        <w:t xml:space="preserve"> </w:t>
      </w:r>
    </w:p>
    <w:p w14:paraId="42159F39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528A1F9A" w14:textId="2131C905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="00854D8E">
        <w:rPr>
          <w:b/>
        </w:rPr>
        <w:t>HaLLo Pharmacy</w:t>
      </w:r>
      <w:r w:rsidRPr="00E23E1D">
        <w:t>,</w:t>
      </w:r>
      <w:r>
        <w:rPr>
          <w:b/>
        </w:rPr>
        <w:t xml:space="preserve"> </w:t>
      </w:r>
      <w:r w:rsidR="00737AB3">
        <w:t>the owner</w:t>
      </w:r>
      <w:r>
        <w:t xml:space="preserve"> asked you to provide some query that resulting important data. The requirements that asked from </w:t>
      </w:r>
      <w:r w:rsidR="00452408">
        <w:t>the owner</w:t>
      </w:r>
      <w:r>
        <w:t xml:space="preserve"> are:</w:t>
      </w:r>
    </w:p>
    <w:p w14:paraId="37CC1D63" w14:textId="07EEB3B8" w:rsidR="0046089D" w:rsidRDefault="00E82805" w:rsidP="00577DEB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E82805">
        <w:t>Display Customer ID (obtained from CustomerID), Customer Name (obtained from Customer Name),</w:t>
      </w:r>
      <w:r>
        <w:t xml:space="preserve"> </w:t>
      </w:r>
      <w:r w:rsidRPr="00E82805">
        <w:t>Transaction Date (obtained from TransactionDate in 'Mon dd, yyyy' format),</w:t>
      </w:r>
      <w:r>
        <w:t xml:space="preserve"> </w:t>
      </w:r>
      <w:r w:rsidRPr="00E82805">
        <w:t>Medicine Bought (obtained from the sum of quantity) for every</w:t>
      </w:r>
      <w:r w:rsidR="00F71942">
        <w:t xml:space="preserve"> sales</w:t>
      </w:r>
      <w:r w:rsidRPr="00E82805">
        <w:t xml:space="preserve"> transaction that occured between 20th and 30th day of the month</w:t>
      </w:r>
      <w:r>
        <w:t xml:space="preserve">, </w:t>
      </w:r>
      <w:r w:rsidRPr="00E82805">
        <w:t>and the customer gender is Female.</w:t>
      </w:r>
    </w:p>
    <w:p w14:paraId="548E86EA" w14:textId="77777777" w:rsidR="00D672EC" w:rsidRDefault="00D672EC" w:rsidP="00D672EC">
      <w:pPr>
        <w:pStyle w:val="ListParagraph"/>
        <w:spacing w:line="360" w:lineRule="auto"/>
        <w:ind w:left="1440"/>
        <w:jc w:val="both"/>
      </w:pPr>
    </w:p>
    <w:p w14:paraId="2C902BD8" w14:textId="68BE9B5D" w:rsidR="000C545D" w:rsidRDefault="00E82805" w:rsidP="00D9547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E82805">
        <w:t>Display Employee Number (Obtained from the last 3 character</w:t>
      </w:r>
      <w:r w:rsidR="00CE727E">
        <w:t>s</w:t>
      </w:r>
      <w:r w:rsidRPr="00E82805">
        <w:t xml:space="preserve"> of EmployeeID),</w:t>
      </w:r>
      <w:r>
        <w:t xml:space="preserve"> </w:t>
      </w:r>
      <w:r w:rsidRPr="00E82805">
        <w:t>Employee Name (obtained from EmployeeName), and</w:t>
      </w:r>
      <w:r>
        <w:t xml:space="preserve"> </w:t>
      </w:r>
      <w:r w:rsidRPr="00E82805">
        <w:t>Customer Served (obtained from count of customer</w:t>
      </w:r>
      <w:r w:rsidR="0037127E">
        <w:t>s</w:t>
      </w:r>
      <w:r w:rsidRPr="00E82805">
        <w:t xml:space="preserve"> served by the employee ended with ' customer(s)</w:t>
      </w:r>
      <w:r w:rsidR="00D95471">
        <w:t>’</w:t>
      </w:r>
      <w:r w:rsidRPr="00E82805">
        <w:t>)</w:t>
      </w:r>
      <w:r>
        <w:t xml:space="preserve"> </w:t>
      </w:r>
      <w:r w:rsidRPr="00E82805">
        <w:t xml:space="preserve">for each employee </w:t>
      </w:r>
      <w:r w:rsidRPr="00E82805">
        <w:lastRenderedPageBreak/>
        <w:t xml:space="preserve">whose name contains 'b' and the gender is 'Female'. </w:t>
      </w:r>
      <w:r w:rsidR="00D95471">
        <w:t xml:space="preserve"> </w:t>
      </w:r>
      <w:r w:rsidRPr="00D95471">
        <w:rPr>
          <w:b/>
          <w:bCs/>
        </w:rPr>
        <w:t>note</w:t>
      </w:r>
      <w:r w:rsidRPr="00E82805">
        <w:t>: the employee may serve the same customer</w:t>
      </w:r>
      <w:r>
        <w:t xml:space="preserve"> more than on</w:t>
      </w:r>
      <w:r w:rsidR="00241D27">
        <w:t>ce</w:t>
      </w:r>
      <w:r>
        <w:t>.</w:t>
      </w:r>
    </w:p>
    <w:p w14:paraId="21173558" w14:textId="77777777" w:rsidR="00513A0D" w:rsidRDefault="00513A0D" w:rsidP="00513A0D">
      <w:pPr>
        <w:pStyle w:val="ListParagraph"/>
        <w:spacing w:line="360" w:lineRule="auto"/>
        <w:ind w:left="1440"/>
        <w:jc w:val="both"/>
      </w:pPr>
    </w:p>
    <w:p w14:paraId="2F1DAD88" w14:textId="227B5C80" w:rsidR="0046089D" w:rsidRDefault="00513A0D" w:rsidP="00834DBA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513A0D">
        <w:t>Display Customer ID (obtained from CustomerID), Customer Name (obtained from CustomerName),</w:t>
      </w:r>
      <w:r>
        <w:t xml:space="preserve"> </w:t>
      </w:r>
      <w:r w:rsidRPr="00513A0D">
        <w:t>Date of Birth (obtained from CustomerDOB in 'dd Mon yyyy' format),</w:t>
      </w:r>
      <w:r>
        <w:t xml:space="preserve"> </w:t>
      </w:r>
      <w:r w:rsidRPr="00513A0D">
        <w:t>Transaction Count (obtained from count of transaction made by the customer)</w:t>
      </w:r>
      <w:r>
        <w:t xml:space="preserve">, </w:t>
      </w:r>
      <w:r w:rsidRPr="00513A0D">
        <w:t>Total Purchase (obtained from the sum of quantity times the medicine price)</w:t>
      </w:r>
      <w:r>
        <w:t xml:space="preserve"> </w:t>
      </w:r>
      <w:r w:rsidRPr="00513A0D">
        <w:t xml:space="preserve">for each </w:t>
      </w:r>
      <w:r w:rsidR="00F62477">
        <w:t xml:space="preserve">sales </w:t>
      </w:r>
      <w:r w:rsidRPr="00513A0D">
        <w:t>transaction which occured between 1st and 6th month and served by employee</w:t>
      </w:r>
      <w:r>
        <w:t xml:space="preserve"> </w:t>
      </w:r>
      <w:r w:rsidRPr="00513A0D">
        <w:t>whose id is either 'EM004', 'EM006', or 'EM008'</w:t>
      </w:r>
      <w:r w:rsidR="00BB03B4">
        <w:t>.</w:t>
      </w:r>
    </w:p>
    <w:p w14:paraId="35237F08" w14:textId="77777777" w:rsidR="00513A0D" w:rsidRDefault="00513A0D" w:rsidP="00513A0D">
      <w:pPr>
        <w:spacing w:line="360" w:lineRule="auto"/>
        <w:jc w:val="both"/>
      </w:pPr>
    </w:p>
    <w:p w14:paraId="2097148C" w14:textId="00387EE8" w:rsidR="000C545D" w:rsidRDefault="005C03A2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5C03A2">
        <w:t>Display Employee ID (obtained from EmployeeID), Employee Name (obtained from EmployeeName),</w:t>
      </w:r>
      <w:r>
        <w:t xml:space="preserve"> </w:t>
      </w:r>
      <w:r w:rsidRPr="005C03A2">
        <w:t>Local Phone Number (obtained by replacing the first 2 number of EmployeePhone with '62'),</w:t>
      </w:r>
      <w:r>
        <w:t xml:space="preserve"> </w:t>
      </w:r>
      <w:r w:rsidRPr="005C03A2">
        <w:t>Transaction Done (obtained from total transaction done by the employee), and Total Medicine Bought (obtained from sum of quantity ended with ' item(s)')</w:t>
      </w:r>
      <w:r>
        <w:t xml:space="preserve">, </w:t>
      </w:r>
      <w:r w:rsidRPr="005C03A2">
        <w:t xml:space="preserve">for each </w:t>
      </w:r>
      <w:r w:rsidR="00E143A2">
        <w:t xml:space="preserve">purchase </w:t>
      </w:r>
      <w:r w:rsidRPr="005C03A2">
        <w:t>transaction that happened between 10th and 20th day of the month</w:t>
      </w:r>
      <w:r>
        <w:t xml:space="preserve"> </w:t>
      </w:r>
      <w:r w:rsidRPr="005C03A2">
        <w:t>and the vendor's EstablishedYear is after 2000.</w:t>
      </w:r>
    </w:p>
    <w:p w14:paraId="5EFC060A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5809CE8" w14:textId="3F6D54B1" w:rsidR="000C545D" w:rsidRDefault="00D672EC" w:rsidP="000C545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D672EC">
        <w:t xml:space="preserve">Display Numeric Medicine ID (obtained from the last </w:t>
      </w:r>
      <w:r w:rsidR="00C20591">
        <w:t xml:space="preserve">3 </w:t>
      </w:r>
      <w:r w:rsidRPr="00D672EC">
        <w:t>character</w:t>
      </w:r>
      <w:r w:rsidR="00C20591">
        <w:t>s</w:t>
      </w:r>
      <w:r w:rsidRPr="00D672EC">
        <w:t xml:space="preserve"> of MedicineID),</w:t>
      </w:r>
      <w:r>
        <w:t xml:space="preserve"> </w:t>
      </w:r>
      <w:r w:rsidRPr="00D672EC">
        <w:t>Medicine Name (obtained from MedicineName in uppercase format), Category Name (obtained from CategoryName),</w:t>
      </w:r>
      <w:r>
        <w:t xml:space="preserve"> </w:t>
      </w:r>
      <w:r w:rsidRPr="00D672EC">
        <w:t>Price (obtained by adding 'Rp. ' in front of MedicinePrice), Medicine</w:t>
      </w:r>
      <w:r w:rsidR="002A4AF6">
        <w:t xml:space="preserve"> </w:t>
      </w:r>
      <w:r w:rsidRPr="00D672EC">
        <w:t>Stock</w:t>
      </w:r>
      <w:r w:rsidR="002A4AF6">
        <w:t xml:space="preserve"> (obtained from MedicineStock)</w:t>
      </w:r>
      <w:r>
        <w:t xml:space="preserve"> </w:t>
      </w:r>
      <w:r w:rsidRPr="00D672EC">
        <w:t>for each medicine which price is greater than 50000</w:t>
      </w:r>
      <w:r>
        <w:t xml:space="preserve"> </w:t>
      </w:r>
      <w:r w:rsidRPr="00D672EC">
        <w:t>and the stock is less than the average quantity of medicine sold</w:t>
      </w:r>
      <w:r w:rsidR="00F979D0">
        <w:t xml:space="preserve"> in sales transaction</w:t>
      </w:r>
      <w:r>
        <w:t>.</w:t>
      </w:r>
    </w:p>
    <w:p w14:paraId="321019A5" w14:textId="77777777" w:rsidR="000C545D" w:rsidRDefault="000C545D" w:rsidP="000C545D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2EB48C9C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76DE8E57" w14:textId="57ED1768" w:rsidR="00D672EC" w:rsidRDefault="00D672EC" w:rsidP="00611DBD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D672EC">
        <w:t>Display Employee Code (obtained by replacing 'EM' with 'EMPLOYEE' in EmployeeId),</w:t>
      </w:r>
      <w:r>
        <w:t xml:space="preserve"> </w:t>
      </w:r>
      <w:r w:rsidRPr="00D672EC">
        <w:t>Employee Name (obtained from EmployeeName), Transaction Date (obtained from TransactionDate in 'mm/dd/yyyy' format),</w:t>
      </w:r>
      <w:r>
        <w:t xml:space="preserve"> </w:t>
      </w:r>
      <w:r w:rsidRPr="00D672EC">
        <w:t>Medicine Name (obtained from MedicineName), Medicine Price (obtained from MedicinePrice), and</w:t>
      </w:r>
      <w:r>
        <w:t xml:space="preserve"> </w:t>
      </w:r>
      <w:r w:rsidRPr="00D672EC">
        <w:t xml:space="preserve">Quantity for every </w:t>
      </w:r>
      <w:r w:rsidR="00524F9B">
        <w:t xml:space="preserve">sales </w:t>
      </w:r>
      <w:r w:rsidRPr="00D672EC">
        <w:t>transaction which happened on 2nd day of the month</w:t>
      </w:r>
      <w:r>
        <w:t xml:space="preserve"> </w:t>
      </w:r>
      <w:r w:rsidRPr="00D672EC">
        <w:t>and served by employee whose salary is less than the average salary of all staff</w:t>
      </w:r>
      <w:r>
        <w:t>.</w:t>
      </w:r>
    </w:p>
    <w:p w14:paraId="40153304" w14:textId="2F735708" w:rsidR="000C545D" w:rsidRDefault="000C545D" w:rsidP="00D672EC">
      <w:pPr>
        <w:pStyle w:val="ListParagraph"/>
        <w:spacing w:line="360" w:lineRule="auto"/>
        <w:ind w:left="1440"/>
        <w:jc w:val="both"/>
      </w:pPr>
      <w:r>
        <w:t>(</w:t>
      </w:r>
      <w:r w:rsidRPr="00D672EC">
        <w:rPr>
          <w:b/>
        </w:rPr>
        <w:t>alias subquery</w:t>
      </w:r>
      <w:r>
        <w:t>)</w:t>
      </w:r>
    </w:p>
    <w:p w14:paraId="0852FB45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7205CC6F" w14:textId="4C994CBF" w:rsidR="00D672EC" w:rsidRDefault="00D672EC" w:rsidP="00D07966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D672EC">
        <w:lastRenderedPageBreak/>
        <w:t>Display Customer ID (obtained from CustomerID),</w:t>
      </w:r>
      <w:r>
        <w:t xml:space="preserve"> </w:t>
      </w:r>
      <w:r w:rsidRPr="00D672EC">
        <w:t>Customer Name (obtained from Customer Name), Local Customer Phone (obtained by replacing the two first number of CustomerPhone to '62'),</w:t>
      </w:r>
      <w:r>
        <w:t xml:space="preserve"> </w:t>
      </w:r>
      <w:r w:rsidRPr="00D672EC">
        <w:t>Date of Birth (obtained by CustomerDOB in 'Mon dd, yyyy' format),</w:t>
      </w:r>
      <w:r>
        <w:t xml:space="preserve"> </w:t>
      </w:r>
      <w:r w:rsidRPr="00D672EC">
        <w:t>Medicine Bought (obtained from sum of quantity and ends with ' item(s)')</w:t>
      </w:r>
      <w:r>
        <w:t xml:space="preserve"> </w:t>
      </w:r>
      <w:r w:rsidRPr="00D672EC">
        <w:t>for each customer whose gender is not Male and medicine bought is greater than average of quantity</w:t>
      </w:r>
      <w:r w:rsidR="004B0B18">
        <w:t xml:space="preserve"> sold in sales transaction</w:t>
      </w:r>
      <w:r w:rsidR="00BB03B4">
        <w:t>.</w:t>
      </w:r>
    </w:p>
    <w:p w14:paraId="704CD156" w14:textId="4ADF4278" w:rsidR="000C545D" w:rsidRDefault="000C545D" w:rsidP="00D672EC">
      <w:pPr>
        <w:pStyle w:val="ListParagraph"/>
        <w:spacing w:line="360" w:lineRule="auto"/>
        <w:ind w:left="1440"/>
        <w:jc w:val="both"/>
      </w:pPr>
      <w:r>
        <w:t>(</w:t>
      </w:r>
      <w:r w:rsidRPr="00D672EC">
        <w:rPr>
          <w:b/>
        </w:rPr>
        <w:t>alias subquery</w:t>
      </w:r>
      <w:r>
        <w:t>)</w:t>
      </w:r>
    </w:p>
    <w:p w14:paraId="4E07C9DA" w14:textId="77777777" w:rsidR="0046089D" w:rsidRDefault="0046089D" w:rsidP="0046089D">
      <w:pPr>
        <w:pStyle w:val="ListParagraph"/>
        <w:spacing w:line="360" w:lineRule="auto"/>
        <w:ind w:left="1440"/>
        <w:jc w:val="both"/>
      </w:pPr>
    </w:p>
    <w:p w14:paraId="057FE743" w14:textId="3355312C" w:rsidR="00BB03B4" w:rsidRDefault="00BB03B4" w:rsidP="00E6305C">
      <w:pPr>
        <w:pStyle w:val="ListParagraph"/>
        <w:numPr>
          <w:ilvl w:val="0"/>
          <w:numId w:val="12"/>
        </w:numPr>
        <w:spacing w:after="200" w:line="360" w:lineRule="auto"/>
        <w:ind w:left="1440"/>
        <w:jc w:val="both"/>
      </w:pPr>
      <w:r w:rsidRPr="00BB03B4">
        <w:t>Display Employee</w:t>
      </w:r>
      <w:r w:rsidR="005D590D">
        <w:t xml:space="preserve"> </w:t>
      </w:r>
      <w:r w:rsidRPr="00BB03B4">
        <w:t>ID (obtained from Employe</w:t>
      </w:r>
      <w:r w:rsidR="005D590D">
        <w:t>e</w:t>
      </w:r>
      <w:r w:rsidRPr="00BB03B4">
        <w:t>ID),</w:t>
      </w:r>
      <w:r>
        <w:t xml:space="preserve"> </w:t>
      </w:r>
      <w:r w:rsidRPr="00BB03B4">
        <w:t>Employee Name (obtained from the first character of EmployeeName until the character before the first space),</w:t>
      </w:r>
      <w:r>
        <w:t xml:space="preserve"> </w:t>
      </w:r>
      <w:r w:rsidRPr="00BB03B4">
        <w:t>Salary (obtained by adding 'Rp. ' in front of EmployeeSalary),</w:t>
      </w:r>
      <w:r>
        <w:t xml:space="preserve"> </w:t>
      </w:r>
      <w:r w:rsidRPr="00BB03B4">
        <w:t>Date of Birth (obtained from EmployeeDOB in 'Mon dd, yyyy' format), and</w:t>
      </w:r>
      <w:r>
        <w:t xml:space="preserve"> </w:t>
      </w:r>
      <w:r w:rsidRPr="00BB03B4">
        <w:t xml:space="preserve">Transaction Served (obtained from the count of </w:t>
      </w:r>
      <w:r w:rsidR="00CB2959">
        <w:t xml:space="preserve">sales </w:t>
      </w:r>
      <w:r w:rsidRPr="00BB03B4">
        <w:t>transaction served by the employee)</w:t>
      </w:r>
      <w:r>
        <w:t xml:space="preserve"> </w:t>
      </w:r>
      <w:r w:rsidRPr="00BB03B4">
        <w:t>for each employee whose name contains space and</w:t>
      </w:r>
      <w:r>
        <w:t xml:space="preserve"> </w:t>
      </w:r>
      <w:r w:rsidRPr="00BB03B4">
        <w:t>the</w:t>
      </w:r>
      <w:r w:rsidR="00F400CF">
        <w:t xml:space="preserve"> total</w:t>
      </w:r>
      <w:r w:rsidRPr="00BB03B4">
        <w:t xml:space="preserve"> transaction served is greater than the average of </w:t>
      </w:r>
      <w:r w:rsidR="00F400CF">
        <w:t xml:space="preserve">total </w:t>
      </w:r>
      <w:r w:rsidRPr="00BB03B4">
        <w:t>transaction served by all employees</w:t>
      </w:r>
      <w:r>
        <w:t>.</w:t>
      </w:r>
    </w:p>
    <w:p w14:paraId="692E35DF" w14:textId="794FCD32" w:rsidR="000C545D" w:rsidRDefault="000C545D" w:rsidP="00BB03B4">
      <w:pPr>
        <w:pStyle w:val="ListParagraph"/>
        <w:spacing w:after="200" w:line="360" w:lineRule="auto"/>
        <w:ind w:left="1440"/>
        <w:jc w:val="both"/>
      </w:pPr>
      <w:r>
        <w:t>(</w:t>
      </w:r>
      <w:r w:rsidRPr="00BB03B4">
        <w:rPr>
          <w:b/>
        </w:rPr>
        <w:t>alias subquery</w:t>
      </w:r>
      <w:r>
        <w:t>)</w:t>
      </w:r>
    </w:p>
    <w:p w14:paraId="2CD5A180" w14:textId="77777777" w:rsidR="0046089D" w:rsidRDefault="0046089D" w:rsidP="000C545D">
      <w:pPr>
        <w:pStyle w:val="ListParagraph"/>
        <w:spacing w:line="360" w:lineRule="auto"/>
        <w:ind w:left="1440"/>
        <w:jc w:val="both"/>
      </w:pPr>
    </w:p>
    <w:p w14:paraId="407138B1" w14:textId="2ECEB91A" w:rsidR="0046089D" w:rsidRDefault="00AB21E6" w:rsidP="00696C34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AB21E6">
        <w:t>Create a view named 'VendorMaximumAverageQuantityViewer' to display</w:t>
      </w:r>
      <w:r>
        <w:t xml:space="preserve"> </w:t>
      </w:r>
      <w:r w:rsidRPr="00AB21E6">
        <w:t>Vendor ID (obtained from VendorID), Vendor Name (obtained from VendorName),</w:t>
      </w:r>
      <w:r>
        <w:t xml:space="preserve"> </w:t>
      </w:r>
      <w:r w:rsidRPr="00AB21E6">
        <w:t>Average Supplied Quantity (obtained from average quantity of the supplied medicine ended with ' item(s)'),</w:t>
      </w:r>
      <w:r>
        <w:t xml:space="preserve"> </w:t>
      </w:r>
      <w:r w:rsidRPr="00AB21E6">
        <w:t>Maximum Supplied Quantity ( obtained from maximum quantity of the supplied medicine ended</w:t>
      </w:r>
      <w:r w:rsidR="001014A5">
        <w:t xml:space="preserve"> </w:t>
      </w:r>
      <w:r w:rsidRPr="00AB21E6">
        <w:t>with ' item(s)')</w:t>
      </w:r>
      <w:r>
        <w:t xml:space="preserve"> </w:t>
      </w:r>
      <w:r w:rsidRPr="00AB21E6">
        <w:t>for each</w:t>
      </w:r>
      <w:r w:rsidR="007511B0">
        <w:t xml:space="preserve"> </w:t>
      </w:r>
      <w:r w:rsidRPr="00AB21E6">
        <w:t>vendor whose name contains 'a' and the maximum quantity of the supplied medicine is greater than 5</w:t>
      </w:r>
      <w:r>
        <w:t>.</w:t>
      </w:r>
    </w:p>
    <w:p w14:paraId="6E9B8384" w14:textId="77777777" w:rsidR="00B26365" w:rsidRDefault="00B26365" w:rsidP="00B26365">
      <w:pPr>
        <w:pStyle w:val="ListParagraph"/>
        <w:spacing w:line="360" w:lineRule="auto"/>
        <w:ind w:left="1440"/>
        <w:jc w:val="both"/>
      </w:pPr>
    </w:p>
    <w:p w14:paraId="4997BAD5" w14:textId="0AF4BC9C" w:rsidR="00230332" w:rsidRDefault="00B26365" w:rsidP="00EB7EF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bCs/>
        </w:rPr>
      </w:pPr>
      <w:r w:rsidRPr="00B26365">
        <w:rPr>
          <w:bCs/>
        </w:rPr>
        <w:t>Create a view named 'VendorSupplyViewer' to display</w:t>
      </w:r>
      <w:r>
        <w:rPr>
          <w:bCs/>
        </w:rPr>
        <w:t xml:space="preserve"> </w:t>
      </w:r>
      <w:r w:rsidRPr="00B26365">
        <w:rPr>
          <w:bCs/>
        </w:rPr>
        <w:t>Vendor Number (obtained from the last 3 character of VendorID),</w:t>
      </w:r>
      <w:r>
        <w:rPr>
          <w:bCs/>
        </w:rPr>
        <w:t xml:space="preserve"> </w:t>
      </w:r>
      <w:r w:rsidRPr="00B26365">
        <w:rPr>
          <w:bCs/>
        </w:rPr>
        <w:t>Vendor Name (obtained from VendorName), Vendor Address (obtained from VendorAddress),</w:t>
      </w:r>
      <w:r>
        <w:rPr>
          <w:bCs/>
        </w:rPr>
        <w:t xml:space="preserve"> </w:t>
      </w:r>
      <w:r w:rsidRPr="00B26365">
        <w:rPr>
          <w:bCs/>
        </w:rPr>
        <w:t>Total Supplied Value (obtained by adding 'Rp. ' in front of the sum of medicine price times quantity),</w:t>
      </w:r>
      <w:r>
        <w:rPr>
          <w:bCs/>
        </w:rPr>
        <w:t xml:space="preserve"> </w:t>
      </w:r>
      <w:r w:rsidRPr="00B26365">
        <w:rPr>
          <w:bCs/>
        </w:rPr>
        <w:t>Medicine Type Supplied (obtained from count of medicine ended with ' medicine(s)')</w:t>
      </w:r>
      <w:r>
        <w:rPr>
          <w:bCs/>
        </w:rPr>
        <w:t xml:space="preserve"> </w:t>
      </w:r>
      <w:r w:rsidRPr="00B26365">
        <w:rPr>
          <w:bCs/>
        </w:rPr>
        <w:t>for each vendor which the total supplied value is greater than 150000</w:t>
      </w:r>
      <w:r>
        <w:rPr>
          <w:bCs/>
        </w:rPr>
        <w:t xml:space="preserve"> </w:t>
      </w:r>
      <w:r w:rsidRPr="00B26365">
        <w:rPr>
          <w:bCs/>
        </w:rPr>
        <w:t xml:space="preserve">and </w:t>
      </w:r>
      <w:r w:rsidR="00680F9F">
        <w:rPr>
          <w:bCs/>
        </w:rPr>
        <w:t xml:space="preserve">total </w:t>
      </w:r>
      <w:r w:rsidRPr="00B26365">
        <w:rPr>
          <w:bCs/>
        </w:rPr>
        <w:t>medicine supplied is greater than 2</w:t>
      </w:r>
      <w:r>
        <w:rPr>
          <w:bCs/>
        </w:rPr>
        <w:t>.</w:t>
      </w:r>
    </w:p>
    <w:p w14:paraId="0B2B1E6B" w14:textId="77777777" w:rsidR="00800ACB" w:rsidRPr="00800ACB" w:rsidRDefault="00800ACB" w:rsidP="00800ACB">
      <w:pPr>
        <w:pStyle w:val="ListParagraph"/>
        <w:rPr>
          <w:bCs/>
        </w:rPr>
      </w:pPr>
    </w:p>
    <w:p w14:paraId="6EB75B01" w14:textId="3FA6A97E" w:rsidR="00800ACB" w:rsidRDefault="00800ACB" w:rsidP="00800ACB">
      <w:pPr>
        <w:pStyle w:val="ListParagraph"/>
        <w:spacing w:line="360" w:lineRule="auto"/>
        <w:ind w:left="1440"/>
        <w:jc w:val="both"/>
        <w:rPr>
          <w:bCs/>
        </w:rPr>
      </w:pPr>
    </w:p>
    <w:p w14:paraId="77C1185E" w14:textId="45D0C6EF" w:rsidR="00800ACB" w:rsidRDefault="00800ACB" w:rsidP="00800ACB">
      <w:pPr>
        <w:pStyle w:val="ListParagraph"/>
        <w:spacing w:line="360" w:lineRule="auto"/>
        <w:ind w:left="1440"/>
        <w:jc w:val="both"/>
        <w:rPr>
          <w:bCs/>
        </w:rPr>
      </w:pPr>
    </w:p>
    <w:p w14:paraId="756C912B" w14:textId="77777777" w:rsidR="00800ACB" w:rsidRPr="00B26365" w:rsidRDefault="00800ACB" w:rsidP="00800ACB">
      <w:pPr>
        <w:pStyle w:val="ListParagraph"/>
        <w:spacing w:line="360" w:lineRule="auto"/>
        <w:ind w:left="1440"/>
        <w:jc w:val="both"/>
        <w:rPr>
          <w:bCs/>
        </w:rPr>
      </w:pPr>
    </w:p>
    <w:p w14:paraId="5CE7684D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lastRenderedPageBreak/>
        <w:t>File that must be collected</w:t>
      </w:r>
      <w:r>
        <w:t>:</w:t>
      </w:r>
    </w:p>
    <w:p w14:paraId="34993388" w14:textId="0AE79143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Entity Relationship Diagram (.v</w:t>
      </w:r>
      <w:r w:rsidR="000761A5">
        <w:t>pp</w:t>
      </w:r>
      <w:r>
        <w:t>, .png)</w:t>
      </w:r>
    </w:p>
    <w:p w14:paraId="745AAEE9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create the database system. (.sql)</w:t>
      </w:r>
    </w:p>
    <w:p w14:paraId="55F51DEC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insert data into tables. (.sql)</w:t>
      </w:r>
    </w:p>
    <w:p w14:paraId="3789DB8C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simulate the transactions processes. (.sql)</w:t>
      </w:r>
    </w:p>
    <w:p w14:paraId="3EB86A84" w14:textId="77777777" w:rsidR="00230332" w:rsidRDefault="00230332" w:rsidP="0023033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answer the 10 cases. (.sql)</w:t>
      </w:r>
    </w:p>
    <w:p w14:paraId="43DB2FEE" w14:textId="77777777" w:rsidR="0046089D" w:rsidRDefault="0046089D" w:rsidP="0046089D">
      <w:pPr>
        <w:spacing w:line="360" w:lineRule="auto"/>
        <w:jc w:val="both"/>
      </w:pPr>
    </w:p>
    <w:p w14:paraId="4ACA9F78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p w14:paraId="5A54888C" w14:textId="77777777" w:rsidR="0046089D" w:rsidRPr="00E459EF" w:rsidRDefault="0046089D" w:rsidP="0046089D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78074769" w14:textId="77777777" w:rsidR="0046089D" w:rsidRPr="008968F1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4A4B7E35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4D3582DB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Binusmaya.</w:t>
      </w:r>
    </w:p>
    <w:p w14:paraId="18E9EFF7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61A7997D" w14:textId="77777777" w:rsidR="0046089D" w:rsidRPr="003C0C93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75B84A8A" w14:textId="77777777" w:rsidR="0046089D" w:rsidRPr="005530C2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14:paraId="3A10932F" w14:textId="77777777" w:rsidR="0046089D" w:rsidRPr="00BB43C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0"/>
      <w:r>
        <w:rPr>
          <w:rStyle w:val="longtext"/>
          <w:color w:val="000000"/>
        </w:rPr>
        <w:t>t</w:t>
      </w:r>
    </w:p>
    <w:p w14:paraId="28EB4014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A107" w14:textId="77777777" w:rsidR="000D0F7D" w:rsidRDefault="000D0F7D" w:rsidP="00273E4A">
      <w:r>
        <w:separator/>
      </w:r>
    </w:p>
  </w:endnote>
  <w:endnote w:type="continuationSeparator" w:id="0">
    <w:p w14:paraId="175D68C2" w14:textId="77777777" w:rsidR="000D0F7D" w:rsidRDefault="000D0F7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00A4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1952937" wp14:editId="325AFAA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3F26CBE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164294B6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7B0F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4E79B6" wp14:editId="48A018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048A60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E16EBA9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05B68F1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CFF1" w14:textId="77777777" w:rsidR="000D0F7D" w:rsidRDefault="000D0F7D" w:rsidP="00273E4A">
      <w:r>
        <w:separator/>
      </w:r>
    </w:p>
  </w:footnote>
  <w:footnote w:type="continuationSeparator" w:id="0">
    <w:p w14:paraId="201D7072" w14:textId="77777777" w:rsidR="000D0F7D" w:rsidRDefault="000D0F7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BAA9632" w14:textId="77777777" w:rsidTr="005D0782">
      <w:tc>
        <w:tcPr>
          <w:tcW w:w="5220" w:type="dxa"/>
        </w:tcPr>
        <w:p w14:paraId="01179A5B" w14:textId="77777777" w:rsidR="005D0782" w:rsidRPr="00261D90" w:rsidRDefault="00261D90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180917</w:t>
          </w:r>
        </w:p>
      </w:tc>
      <w:tc>
        <w:tcPr>
          <w:tcW w:w="5220" w:type="dxa"/>
        </w:tcPr>
        <w:p w14:paraId="01894F0F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A50AD6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41A151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24D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8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61A5"/>
    <w:rsid w:val="000A0C90"/>
    <w:rsid w:val="000A23D8"/>
    <w:rsid w:val="000A3F41"/>
    <w:rsid w:val="000B69D0"/>
    <w:rsid w:val="000C3015"/>
    <w:rsid w:val="000C545D"/>
    <w:rsid w:val="000D0F7D"/>
    <w:rsid w:val="000F057A"/>
    <w:rsid w:val="000F1EBF"/>
    <w:rsid w:val="000F3EB6"/>
    <w:rsid w:val="000F7CFC"/>
    <w:rsid w:val="000F7FC6"/>
    <w:rsid w:val="001014A5"/>
    <w:rsid w:val="001128D4"/>
    <w:rsid w:val="00122BC2"/>
    <w:rsid w:val="00126822"/>
    <w:rsid w:val="00131DAA"/>
    <w:rsid w:val="00145C2E"/>
    <w:rsid w:val="00150E94"/>
    <w:rsid w:val="00151847"/>
    <w:rsid w:val="0015698F"/>
    <w:rsid w:val="0016581C"/>
    <w:rsid w:val="00183F26"/>
    <w:rsid w:val="001955A6"/>
    <w:rsid w:val="001A300E"/>
    <w:rsid w:val="001B07D5"/>
    <w:rsid w:val="001B3A2E"/>
    <w:rsid w:val="001D4810"/>
    <w:rsid w:val="001E4042"/>
    <w:rsid w:val="001E637E"/>
    <w:rsid w:val="001E7ABE"/>
    <w:rsid w:val="001F64B6"/>
    <w:rsid w:val="00224780"/>
    <w:rsid w:val="00230332"/>
    <w:rsid w:val="00235C36"/>
    <w:rsid w:val="002376FA"/>
    <w:rsid w:val="00241D27"/>
    <w:rsid w:val="00261D90"/>
    <w:rsid w:val="00273E4A"/>
    <w:rsid w:val="00281799"/>
    <w:rsid w:val="002841B3"/>
    <w:rsid w:val="002956DC"/>
    <w:rsid w:val="00296DA6"/>
    <w:rsid w:val="002A07C0"/>
    <w:rsid w:val="002A138B"/>
    <w:rsid w:val="002A4AF6"/>
    <w:rsid w:val="002A66E0"/>
    <w:rsid w:val="002B00F2"/>
    <w:rsid w:val="002B7CDD"/>
    <w:rsid w:val="002C3AC5"/>
    <w:rsid w:val="002C7FC0"/>
    <w:rsid w:val="002D1472"/>
    <w:rsid w:val="002D7F31"/>
    <w:rsid w:val="002E3324"/>
    <w:rsid w:val="002E6A6D"/>
    <w:rsid w:val="003002A2"/>
    <w:rsid w:val="00305136"/>
    <w:rsid w:val="003054E4"/>
    <w:rsid w:val="00320C87"/>
    <w:rsid w:val="00321362"/>
    <w:rsid w:val="00323347"/>
    <w:rsid w:val="00336999"/>
    <w:rsid w:val="003432E6"/>
    <w:rsid w:val="003439D3"/>
    <w:rsid w:val="0036420F"/>
    <w:rsid w:val="0036669F"/>
    <w:rsid w:val="00366844"/>
    <w:rsid w:val="0037127E"/>
    <w:rsid w:val="0037553B"/>
    <w:rsid w:val="00377B9B"/>
    <w:rsid w:val="00380F3F"/>
    <w:rsid w:val="0038279F"/>
    <w:rsid w:val="00382F72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2408"/>
    <w:rsid w:val="0045325D"/>
    <w:rsid w:val="004564E4"/>
    <w:rsid w:val="0046089D"/>
    <w:rsid w:val="004633AF"/>
    <w:rsid w:val="004636FA"/>
    <w:rsid w:val="0046440B"/>
    <w:rsid w:val="00470964"/>
    <w:rsid w:val="004716A8"/>
    <w:rsid w:val="00494E4C"/>
    <w:rsid w:val="004A6F1F"/>
    <w:rsid w:val="004B0B18"/>
    <w:rsid w:val="004B47B5"/>
    <w:rsid w:val="004B6AFE"/>
    <w:rsid w:val="004C0F0C"/>
    <w:rsid w:val="004D176C"/>
    <w:rsid w:val="004E7352"/>
    <w:rsid w:val="004F57AF"/>
    <w:rsid w:val="00513A0D"/>
    <w:rsid w:val="00520E03"/>
    <w:rsid w:val="00524F9B"/>
    <w:rsid w:val="005314B7"/>
    <w:rsid w:val="00535DA7"/>
    <w:rsid w:val="005447D7"/>
    <w:rsid w:val="0055410B"/>
    <w:rsid w:val="00556E41"/>
    <w:rsid w:val="00571B72"/>
    <w:rsid w:val="005821E0"/>
    <w:rsid w:val="00582417"/>
    <w:rsid w:val="00582E4C"/>
    <w:rsid w:val="00587EA9"/>
    <w:rsid w:val="005A072D"/>
    <w:rsid w:val="005A32DD"/>
    <w:rsid w:val="005A56D7"/>
    <w:rsid w:val="005A76F8"/>
    <w:rsid w:val="005B07D4"/>
    <w:rsid w:val="005B3392"/>
    <w:rsid w:val="005B66A9"/>
    <w:rsid w:val="005C03A2"/>
    <w:rsid w:val="005C156C"/>
    <w:rsid w:val="005C19B6"/>
    <w:rsid w:val="005D0782"/>
    <w:rsid w:val="005D590D"/>
    <w:rsid w:val="005F47E6"/>
    <w:rsid w:val="005F794B"/>
    <w:rsid w:val="0060201C"/>
    <w:rsid w:val="0060486C"/>
    <w:rsid w:val="00635EE5"/>
    <w:rsid w:val="00636A87"/>
    <w:rsid w:val="00643F75"/>
    <w:rsid w:val="0064765F"/>
    <w:rsid w:val="006512DD"/>
    <w:rsid w:val="00664137"/>
    <w:rsid w:val="0067443D"/>
    <w:rsid w:val="00680F9F"/>
    <w:rsid w:val="006D36BC"/>
    <w:rsid w:val="006D6795"/>
    <w:rsid w:val="006F4D80"/>
    <w:rsid w:val="00701ECA"/>
    <w:rsid w:val="00720962"/>
    <w:rsid w:val="0072245D"/>
    <w:rsid w:val="00727EEC"/>
    <w:rsid w:val="00737595"/>
    <w:rsid w:val="00737AB3"/>
    <w:rsid w:val="007511B0"/>
    <w:rsid w:val="00787247"/>
    <w:rsid w:val="007B5A6A"/>
    <w:rsid w:val="007C1C37"/>
    <w:rsid w:val="007C27BC"/>
    <w:rsid w:val="007E0EE7"/>
    <w:rsid w:val="00800ACB"/>
    <w:rsid w:val="00807858"/>
    <w:rsid w:val="00807931"/>
    <w:rsid w:val="00810737"/>
    <w:rsid w:val="00811C48"/>
    <w:rsid w:val="0083459F"/>
    <w:rsid w:val="0083780E"/>
    <w:rsid w:val="00854D8E"/>
    <w:rsid w:val="008674E6"/>
    <w:rsid w:val="00871E88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05F1C"/>
    <w:rsid w:val="00932B6E"/>
    <w:rsid w:val="0093677F"/>
    <w:rsid w:val="00937B93"/>
    <w:rsid w:val="00944ADA"/>
    <w:rsid w:val="00955F52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1CFF"/>
    <w:rsid w:val="00A46082"/>
    <w:rsid w:val="00A50AF3"/>
    <w:rsid w:val="00A52AB7"/>
    <w:rsid w:val="00A53D38"/>
    <w:rsid w:val="00A543FD"/>
    <w:rsid w:val="00A54587"/>
    <w:rsid w:val="00A552D5"/>
    <w:rsid w:val="00A933D3"/>
    <w:rsid w:val="00AA1407"/>
    <w:rsid w:val="00AA46AD"/>
    <w:rsid w:val="00AB0E0A"/>
    <w:rsid w:val="00AB21E6"/>
    <w:rsid w:val="00AB42BB"/>
    <w:rsid w:val="00AC0C63"/>
    <w:rsid w:val="00AC5D98"/>
    <w:rsid w:val="00AD0B16"/>
    <w:rsid w:val="00AD2114"/>
    <w:rsid w:val="00AD26A8"/>
    <w:rsid w:val="00AD3C35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26365"/>
    <w:rsid w:val="00B440FB"/>
    <w:rsid w:val="00B4674F"/>
    <w:rsid w:val="00B517FB"/>
    <w:rsid w:val="00B56780"/>
    <w:rsid w:val="00B67595"/>
    <w:rsid w:val="00B7140C"/>
    <w:rsid w:val="00B81979"/>
    <w:rsid w:val="00B86570"/>
    <w:rsid w:val="00B872CE"/>
    <w:rsid w:val="00B87B3A"/>
    <w:rsid w:val="00B948DA"/>
    <w:rsid w:val="00B95066"/>
    <w:rsid w:val="00B9609E"/>
    <w:rsid w:val="00BB03B4"/>
    <w:rsid w:val="00BB21C3"/>
    <w:rsid w:val="00BC6DE8"/>
    <w:rsid w:val="00BD75E7"/>
    <w:rsid w:val="00BE0705"/>
    <w:rsid w:val="00BF2997"/>
    <w:rsid w:val="00BF7C45"/>
    <w:rsid w:val="00C20591"/>
    <w:rsid w:val="00C25F66"/>
    <w:rsid w:val="00C44051"/>
    <w:rsid w:val="00C525FC"/>
    <w:rsid w:val="00C56C03"/>
    <w:rsid w:val="00C57A8A"/>
    <w:rsid w:val="00C57FE8"/>
    <w:rsid w:val="00C61921"/>
    <w:rsid w:val="00C6549A"/>
    <w:rsid w:val="00C8483C"/>
    <w:rsid w:val="00C915BF"/>
    <w:rsid w:val="00CB2959"/>
    <w:rsid w:val="00CB3B33"/>
    <w:rsid w:val="00CB736B"/>
    <w:rsid w:val="00CD64BC"/>
    <w:rsid w:val="00CE727E"/>
    <w:rsid w:val="00CF11B0"/>
    <w:rsid w:val="00D22C95"/>
    <w:rsid w:val="00D30822"/>
    <w:rsid w:val="00D32896"/>
    <w:rsid w:val="00D3685C"/>
    <w:rsid w:val="00D37E0D"/>
    <w:rsid w:val="00D44A28"/>
    <w:rsid w:val="00D47C75"/>
    <w:rsid w:val="00D503E3"/>
    <w:rsid w:val="00D60A6D"/>
    <w:rsid w:val="00D63B58"/>
    <w:rsid w:val="00D672EC"/>
    <w:rsid w:val="00D67DFC"/>
    <w:rsid w:val="00D95471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43A2"/>
    <w:rsid w:val="00E21FD4"/>
    <w:rsid w:val="00E23E1D"/>
    <w:rsid w:val="00E31AC9"/>
    <w:rsid w:val="00E335DA"/>
    <w:rsid w:val="00E36B77"/>
    <w:rsid w:val="00E36EA8"/>
    <w:rsid w:val="00E502A7"/>
    <w:rsid w:val="00E52CEA"/>
    <w:rsid w:val="00E62CF1"/>
    <w:rsid w:val="00E642BF"/>
    <w:rsid w:val="00E660C4"/>
    <w:rsid w:val="00E82805"/>
    <w:rsid w:val="00E83F0C"/>
    <w:rsid w:val="00EA56FE"/>
    <w:rsid w:val="00EB5190"/>
    <w:rsid w:val="00ED5890"/>
    <w:rsid w:val="00EF17AC"/>
    <w:rsid w:val="00F06AE5"/>
    <w:rsid w:val="00F22A92"/>
    <w:rsid w:val="00F2595B"/>
    <w:rsid w:val="00F36E33"/>
    <w:rsid w:val="00F400CF"/>
    <w:rsid w:val="00F41AA8"/>
    <w:rsid w:val="00F53807"/>
    <w:rsid w:val="00F573DF"/>
    <w:rsid w:val="00F62477"/>
    <w:rsid w:val="00F712CE"/>
    <w:rsid w:val="00F71942"/>
    <w:rsid w:val="00F80742"/>
    <w:rsid w:val="00F955DA"/>
    <w:rsid w:val="00F979D0"/>
    <w:rsid w:val="00FA41A2"/>
    <w:rsid w:val="00FB57C1"/>
    <w:rsid w:val="00FC245F"/>
    <w:rsid w:val="00FD6238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1A544A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EC24-3A96-4C83-B4AB-6FB1EBC9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105</TotalTime>
  <Pages>9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84</cp:revision>
  <dcterms:created xsi:type="dcterms:W3CDTF">2017-06-21T03:38:00Z</dcterms:created>
  <dcterms:modified xsi:type="dcterms:W3CDTF">2021-09-14T05:49:00Z</dcterms:modified>
</cp:coreProperties>
</file>